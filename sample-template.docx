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Caption w:val="Layout table"/>
      </w:tblPr>
      <w:tblGrid>
        <w:gridCol w:w="2088"/>
        <w:gridCol w:w="288"/>
        <w:gridCol w:w="8424"/>
      </w:tblGrid>
      <w:tr w:rsidR="003C6714" w14:paraId="78FF5F90" w14:textId="77777777" w:rsidTr="003C6714">
        <w:trPr>
          <w:tblHeader/>
        </w:trPr>
        <w:tc>
          <w:tcPr>
            <w:tcW w:w="2088" w:type="dxa"/>
            <w:tcBorders>
              <w:bottom w:val="single" w:sz="36" w:space="0" w:color="auto"/>
            </w:tcBorders>
            <w:vAlign w:val="bottom"/>
          </w:tcPr>
          <w:p w14:paraId="20D9840C" w14:textId="44C29A26" w:rsidR="003C6714" w:rsidRDefault="00925DB6">
            <w:pPr>
              <w:pStyle w:val="Date"/>
              <w:spacing w:before="0"/>
              <w:ind w:left="0" w:right="0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41276E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88" w:type="dxa"/>
            <w:vAlign w:val="bottom"/>
          </w:tcPr>
          <w:p w14:paraId="53AB8B5D" w14:textId="77777777" w:rsidR="003C6714" w:rsidRDefault="003C6714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bottom w:val="single" w:sz="36" w:space="0" w:color="auto"/>
            </w:tcBorders>
            <w:vAlign w:val="bottom"/>
          </w:tcPr>
          <w:p w14:paraId="770E41CD" w14:textId="5B1C6F28" w:rsidR="003C6714" w:rsidRDefault="00B95695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F2F35D7A4D7140EE9D4F9C63D3116C7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C939A5">
                  <w:t>Invoice No.</w:t>
                </w:r>
              </w:sdtContent>
            </w:sdt>
            <w:r w:rsidR="0041276E">
              <w:t xml:space="preserve"> </w:t>
            </w:r>
            <w:fldSimple w:instr=" MERGEFIELD  inv_num  \* MERGEFORMAT ">
              <w:r w:rsidR="0041276E">
                <w:rPr>
                  <w:noProof/>
                </w:rPr>
                <w:t>«inv_num»</w:t>
              </w:r>
            </w:fldSimple>
          </w:p>
        </w:tc>
      </w:tr>
      <w:tr w:rsidR="003C6714" w14:paraId="4F813110" w14:textId="77777777" w:rsidTr="003C6714">
        <w:tc>
          <w:tcPr>
            <w:tcW w:w="2088" w:type="dxa"/>
            <w:tcBorders>
              <w:top w:val="single" w:sz="36" w:space="0" w:color="auto"/>
            </w:tcBorders>
            <w:vAlign w:val="top"/>
          </w:tcPr>
          <w:p w14:paraId="78020E85" w14:textId="77777777" w:rsidR="003C6714" w:rsidRDefault="00C939A5">
            <w:pPr>
              <w:pStyle w:val="Heading1"/>
              <w:ind w:left="0" w:right="0"/>
              <w:outlineLvl w:val="0"/>
            </w:pPr>
            <w:r>
              <w:t>To</w:t>
            </w:r>
          </w:p>
          <w:p w14:paraId="1DB8914B" w14:textId="007EA205" w:rsidR="003C6714" w:rsidRDefault="00494AB5" w:rsidP="00332D81">
            <w:pPr>
              <w:pStyle w:val="Heading2"/>
              <w:spacing w:before="0"/>
              <w:ind w:left="0" w:right="0"/>
              <w:outlineLvl w:val="1"/>
            </w:pPr>
            <w:r>
              <w:t>Some business</w:t>
            </w:r>
            <w:r w:rsidR="00C939A5">
              <w:br/>
            </w:r>
            <w:r>
              <w:t>Some address</w:t>
            </w:r>
          </w:p>
        </w:tc>
        <w:tc>
          <w:tcPr>
            <w:tcW w:w="288" w:type="dxa"/>
            <w:vAlign w:val="top"/>
          </w:tcPr>
          <w:p w14:paraId="4CAAB71F" w14:textId="77777777" w:rsidR="003C6714" w:rsidRDefault="003C6714">
            <w:pPr>
              <w:spacing w:before="0" w:after="180" w:line="336" w:lineRule="auto"/>
              <w:ind w:left="0" w:right="0"/>
            </w:pPr>
            <w:bookmarkStart w:id="0" w:name="_GoBack"/>
            <w:bookmarkEnd w:id="0"/>
          </w:p>
        </w:tc>
        <w:tc>
          <w:tcPr>
            <w:tcW w:w="8424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4C400809" w14:textId="77777777" w:rsidR="003C6714" w:rsidRDefault="003C6714">
            <w:pPr>
              <w:spacing w:before="0" w:after="180" w:line="336" w:lineRule="auto"/>
              <w:ind w:left="0" w:right="0"/>
            </w:pPr>
          </w:p>
        </w:tc>
      </w:tr>
    </w:tbl>
    <w:p w14:paraId="2A440CF4" w14:textId="77777777" w:rsidR="003C6714" w:rsidRDefault="003C6714">
      <w:pPr>
        <w:pStyle w:val="NoSpacing"/>
      </w:pPr>
    </w:p>
    <w:tbl>
      <w:tblPr>
        <w:tblStyle w:val="TableGrid"/>
        <w:tblW w:w="8424" w:type="dxa"/>
        <w:tblInd w:w="2376" w:type="dxa"/>
        <w:tblLook w:val="04E0" w:firstRow="1" w:lastRow="1" w:firstColumn="1" w:lastColumn="0" w:noHBand="0" w:noVBand="1"/>
        <w:tblCaption w:val="Invoice table"/>
      </w:tblPr>
      <w:tblGrid>
        <w:gridCol w:w="1441"/>
        <w:gridCol w:w="4084"/>
        <w:gridCol w:w="1436"/>
        <w:gridCol w:w="1463"/>
      </w:tblGrid>
      <w:tr w:rsidR="003C6714" w14:paraId="19C15B3D" w14:textId="77777777" w:rsidTr="00E77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1" w:type="dxa"/>
          </w:tcPr>
          <w:p w14:paraId="0FB1B3D3" w14:textId="77777777" w:rsidR="003C6714" w:rsidRDefault="00C939A5">
            <w:r>
              <w:t>Quantity</w:t>
            </w:r>
          </w:p>
        </w:tc>
        <w:tc>
          <w:tcPr>
            <w:tcW w:w="4084" w:type="dxa"/>
          </w:tcPr>
          <w:p w14:paraId="2F4C6E8F" w14:textId="77777777" w:rsidR="003C6714" w:rsidRDefault="00C939A5">
            <w:r>
              <w:t>Description</w:t>
            </w:r>
          </w:p>
        </w:tc>
        <w:tc>
          <w:tcPr>
            <w:tcW w:w="1436" w:type="dxa"/>
          </w:tcPr>
          <w:p w14:paraId="223A33AD" w14:textId="77777777" w:rsidR="003C6714" w:rsidRDefault="00C939A5">
            <w:r>
              <w:t>Unit Price</w:t>
            </w:r>
          </w:p>
        </w:tc>
        <w:tc>
          <w:tcPr>
            <w:tcW w:w="1463" w:type="dxa"/>
          </w:tcPr>
          <w:p w14:paraId="2DDD3184" w14:textId="77777777" w:rsidR="003C6714" w:rsidRDefault="00C939A5">
            <w:r>
              <w:t>Total</w:t>
            </w:r>
          </w:p>
        </w:tc>
      </w:tr>
      <w:tr w:rsidR="003C6714" w14:paraId="4B846482" w14:textId="77777777" w:rsidTr="0041276E">
        <w:tc>
          <w:tcPr>
            <w:tcW w:w="1441" w:type="dxa"/>
          </w:tcPr>
          <w:p w14:paraId="29D5F52C" w14:textId="4E5B9DA7" w:rsidR="003C6714" w:rsidRDefault="00925DB6" w:rsidP="0041276E">
            <w:pPr>
              <w:jc w:val="center"/>
            </w:pPr>
            <w:fldSimple w:instr=" MERGEFIELD  qty  \* MERGEFORMAT ">
              <w:r w:rsidR="0041276E">
                <w:rPr>
                  <w:noProof/>
                </w:rPr>
                <w:t>«qty»</w:t>
              </w:r>
            </w:fldSimple>
          </w:p>
        </w:tc>
        <w:tc>
          <w:tcPr>
            <w:tcW w:w="4084" w:type="dxa"/>
          </w:tcPr>
          <w:p w14:paraId="102B73CD" w14:textId="127BE488" w:rsidR="003C6714" w:rsidRDefault="00494AB5">
            <w:r>
              <w:t>“</w:t>
            </w:r>
            <w:proofErr w:type="spellStart"/>
            <w:r>
              <w:t>Whats</w:t>
            </w:r>
            <w:proofErr w:type="spellEnd"/>
            <w:r>
              <w:t xml:space="preserve"> this for”?</w:t>
            </w:r>
          </w:p>
        </w:tc>
        <w:tc>
          <w:tcPr>
            <w:tcW w:w="1436" w:type="dxa"/>
          </w:tcPr>
          <w:p w14:paraId="6E0638A4" w14:textId="3D16B568" w:rsidR="003C6714" w:rsidRDefault="00925DB6">
            <w:pPr>
              <w:jc w:val="right"/>
            </w:pPr>
            <w:fldSimple w:instr=" MERGEFIELD  rate  \* MERGEFORMAT ">
              <w:r w:rsidR="00B15EE2">
                <w:rPr>
                  <w:noProof/>
                </w:rPr>
                <w:t xml:space="preserve"> </w:t>
              </w:r>
            </w:fldSimple>
          </w:p>
        </w:tc>
        <w:tc>
          <w:tcPr>
            <w:tcW w:w="1463" w:type="dxa"/>
          </w:tcPr>
          <w:p w14:paraId="7FB7DC1E" w14:textId="17B48A1F" w:rsidR="003C6714" w:rsidRDefault="00925DB6">
            <w:pPr>
              <w:jc w:val="right"/>
            </w:pPr>
            <w:fldSimple w:instr=" MERGEFIELD  total  \* MERGEFORMAT ">
              <w:r w:rsidR="0041276E">
                <w:rPr>
                  <w:noProof/>
                </w:rPr>
                <w:t>«total»</w:t>
              </w:r>
            </w:fldSimple>
          </w:p>
        </w:tc>
      </w:tr>
      <w:tr w:rsidR="003C6714" w14:paraId="64878990" w14:textId="77777777" w:rsidTr="00E778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1" w:type="dxa"/>
            <w:tcBorders>
              <w:right w:val="nil"/>
            </w:tcBorders>
          </w:tcPr>
          <w:p w14:paraId="4D3BCF13" w14:textId="77777777" w:rsidR="003C6714" w:rsidRDefault="003C6714">
            <w:pPr>
              <w:jc w:val="center"/>
            </w:pPr>
          </w:p>
        </w:tc>
        <w:tc>
          <w:tcPr>
            <w:tcW w:w="4084" w:type="dxa"/>
            <w:tcBorders>
              <w:left w:val="nil"/>
            </w:tcBorders>
          </w:tcPr>
          <w:p w14:paraId="0A83DA5B" w14:textId="77777777" w:rsidR="003C6714" w:rsidRDefault="00C939A5">
            <w:pPr>
              <w:jc w:val="right"/>
            </w:pPr>
            <w:r>
              <w:t>Total Due</w:t>
            </w:r>
          </w:p>
        </w:tc>
        <w:tc>
          <w:tcPr>
            <w:tcW w:w="1436" w:type="dxa"/>
          </w:tcPr>
          <w:p w14:paraId="7F5C8F59" w14:textId="77777777" w:rsidR="003C6714" w:rsidRDefault="003C6714">
            <w:pPr>
              <w:jc w:val="right"/>
            </w:pPr>
          </w:p>
        </w:tc>
        <w:tc>
          <w:tcPr>
            <w:tcW w:w="1463" w:type="dxa"/>
          </w:tcPr>
          <w:p w14:paraId="1CF455AD" w14:textId="070B4EAF" w:rsidR="003C6714" w:rsidRDefault="00925DB6">
            <w:pPr>
              <w:jc w:val="right"/>
            </w:pPr>
            <w:fldSimple w:instr=" MERGEFIELD  total_due  \* MERGEFORMAT ">
              <w:r w:rsidR="0041276E">
                <w:rPr>
                  <w:noProof/>
                </w:rPr>
                <w:t>«total_due»</w:t>
              </w:r>
            </w:fldSimple>
          </w:p>
        </w:tc>
      </w:tr>
    </w:tbl>
    <w:p w14:paraId="3EB55099" w14:textId="77777777" w:rsidR="003C6714" w:rsidRDefault="00C939A5">
      <w:pPr>
        <w:pStyle w:val="Terms"/>
      </w:pPr>
      <w:r>
        <w:t xml:space="preserve"> Due upon receipt</w:t>
      </w:r>
    </w:p>
    <w:p w14:paraId="4CE1DE04" w14:textId="77777777" w:rsidR="003C6714" w:rsidRDefault="00C939A5">
      <w:pPr>
        <w:pStyle w:val="Closing"/>
      </w:pPr>
      <w:r>
        <w:t>Thank you for your business!</w:t>
      </w:r>
    </w:p>
    <w:sectPr w:rsidR="003C671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83055" w14:textId="77777777" w:rsidR="00B95695" w:rsidRDefault="00B95695">
      <w:pPr>
        <w:spacing w:after="0" w:line="240" w:lineRule="auto"/>
      </w:pPr>
      <w:r>
        <w:separator/>
      </w:r>
    </w:p>
  </w:endnote>
  <w:endnote w:type="continuationSeparator" w:id="0">
    <w:p w14:paraId="69F9714B" w14:textId="77777777" w:rsidR="00B95695" w:rsidRDefault="00B9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3C6714" w14:paraId="02F2DDAF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51CB651D" w14:textId="77777777" w:rsidR="003C6714" w:rsidRDefault="003C6714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2F3560" w14:textId="0F53ED23" w:rsidR="003C6714" w:rsidRDefault="00C939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D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8424"/>
      <w:gridCol w:w="288"/>
      <w:gridCol w:w="2088"/>
    </w:tblGrid>
    <w:tr w:rsidR="003C6714" w14:paraId="58744A81" w14:textId="77777777">
      <w:trPr>
        <w:jc w:val="right"/>
      </w:trPr>
      <w:tc>
        <w:tcPr>
          <w:tcW w:w="8424" w:type="dxa"/>
          <w:tcBorders>
            <w:bottom w:val="single" w:sz="36" w:space="0" w:color="auto"/>
          </w:tcBorders>
        </w:tcPr>
        <w:p w14:paraId="1406F412" w14:textId="10015D60" w:rsidR="003C6714" w:rsidRDefault="00332D81">
          <w:pPr>
            <w:pStyle w:val="Organization"/>
          </w:pPr>
          <w:r>
            <w:t>Anton Kaminsky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  <w:tblCaption w:val="Footer layout table"/>
          </w:tblPr>
          <w:tblGrid>
            <w:gridCol w:w="2836"/>
            <w:gridCol w:w="2790"/>
            <w:gridCol w:w="2798"/>
          </w:tblGrid>
          <w:tr w:rsidR="003C6714" w14:paraId="46426468" w14:textId="77777777">
            <w:trPr>
              <w:trHeight w:hRule="exact" w:val="144"/>
            </w:trPr>
            <w:tc>
              <w:tcPr>
                <w:tcW w:w="1683" w:type="pct"/>
              </w:tcPr>
              <w:p w14:paraId="69CE1853" w14:textId="77777777" w:rsidR="003C6714" w:rsidRDefault="003C6714"/>
            </w:tc>
            <w:tc>
              <w:tcPr>
                <w:tcW w:w="1656" w:type="pct"/>
              </w:tcPr>
              <w:p w14:paraId="2288146D" w14:textId="77777777" w:rsidR="003C6714" w:rsidRDefault="003C6714"/>
            </w:tc>
            <w:tc>
              <w:tcPr>
                <w:tcW w:w="1661" w:type="pct"/>
              </w:tcPr>
              <w:p w14:paraId="59845F21" w14:textId="77777777" w:rsidR="003C6714" w:rsidRDefault="003C6714"/>
            </w:tc>
          </w:tr>
          <w:tr w:rsidR="003C6714" w14:paraId="3567E187" w14:textId="77777777">
            <w:tc>
              <w:tcPr>
                <w:tcW w:w="1683" w:type="pct"/>
                <w:tcMar>
                  <w:bottom w:w="144" w:type="dxa"/>
                </w:tcMar>
              </w:tcPr>
              <w:p w14:paraId="7C12C770" w14:textId="072C3952" w:rsidR="003C6714" w:rsidRDefault="00332D81">
                <w:pPr>
                  <w:pStyle w:val="Footer"/>
                </w:pPr>
                <w:r>
                  <w:rPr>
                    <w:rStyle w:val="Strong"/>
                  </w:rPr>
                  <w:t>647 772 4317</w:t>
                </w:r>
              </w:p>
              <w:p w14:paraId="777A15D6" w14:textId="1B7F0F73" w:rsidR="003C6714" w:rsidRDefault="00332D81">
                <w:pPr>
                  <w:pStyle w:val="Footer"/>
                </w:pPr>
                <w:r>
                  <w:rPr>
                    <w:rStyle w:val="Strong"/>
                  </w:rPr>
                  <w:t>antonwizkam@gmail.com</w:t>
                </w: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14:paraId="51DDBDCA" w14:textId="77777777" w:rsidR="003C6714" w:rsidRDefault="00332D81">
                <w:pPr>
                  <w:pStyle w:val="Footer"/>
                </w:pPr>
                <w:r>
                  <w:t>1Tanjoe Crescent</w:t>
                </w:r>
              </w:p>
              <w:p w14:paraId="21A4A037" w14:textId="2754669E" w:rsidR="00332D81" w:rsidRDefault="00332D81">
                <w:pPr>
                  <w:pStyle w:val="Footer"/>
                </w:pPr>
                <w:r>
                  <w:t>Toronto, ON, M2M1P6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14:paraId="640F2E16" w14:textId="6B98B209" w:rsidR="003C6714" w:rsidRDefault="003C6714" w:rsidP="00332D81">
                <w:pPr>
                  <w:pStyle w:val="Footer"/>
                  <w:ind w:left="0"/>
                </w:pPr>
              </w:p>
            </w:tc>
          </w:tr>
        </w:tbl>
        <w:p w14:paraId="6D43C238" w14:textId="77777777" w:rsidR="003C6714" w:rsidRDefault="003C6714">
          <w:pPr>
            <w:pStyle w:val="Footer"/>
          </w:pPr>
        </w:p>
      </w:tc>
      <w:tc>
        <w:tcPr>
          <w:tcW w:w="288" w:type="dxa"/>
        </w:tcPr>
        <w:p w14:paraId="5B7ED7CD" w14:textId="77777777" w:rsidR="003C6714" w:rsidRDefault="003C6714">
          <w:pPr>
            <w:pStyle w:val="Footer"/>
          </w:pPr>
        </w:p>
      </w:tc>
      <w:tc>
        <w:tcPr>
          <w:tcW w:w="2088" w:type="dxa"/>
          <w:tcBorders>
            <w:bottom w:val="single" w:sz="36" w:space="0" w:color="auto"/>
          </w:tcBorders>
          <w:vAlign w:val="bottom"/>
        </w:tcPr>
        <w:p w14:paraId="2C29BE3F" w14:textId="6F9ADA4B" w:rsidR="003C6714" w:rsidRDefault="00332D81">
          <w:pPr>
            <w:pStyle w:val="Graphic"/>
          </w:pPr>
          <w:r>
            <w:rPr>
              <w:noProof/>
              <w:lang w:val="en-US"/>
            </w:rPr>
            <w:t>1</w:t>
          </w:r>
        </w:p>
      </w:tc>
    </w:tr>
  </w:tbl>
  <w:p w14:paraId="005B2BFB" w14:textId="77777777" w:rsidR="003C6714" w:rsidRDefault="003C6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D9A1A" w14:textId="77777777" w:rsidR="00B95695" w:rsidRDefault="00B95695">
      <w:pPr>
        <w:spacing w:after="0" w:line="240" w:lineRule="auto"/>
      </w:pPr>
      <w:r>
        <w:separator/>
      </w:r>
    </w:p>
  </w:footnote>
  <w:footnote w:type="continuationSeparator" w:id="0">
    <w:p w14:paraId="1FC340F8" w14:textId="77777777" w:rsidR="00B95695" w:rsidRDefault="00B95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3C6714" w14:paraId="4BE0ECF4" w14:textId="77777777" w:rsidTr="003C6714">
      <w:trPr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5A86C2AC" w14:textId="74EE47FC" w:rsidR="003C6714" w:rsidRDefault="002F4456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7EE72DE1" w14:textId="77777777" w:rsidR="003C6714" w:rsidRDefault="003C6714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05D80914" w14:textId="52ADA35A" w:rsidR="003C6714" w:rsidRDefault="00B95695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C939A5">
                <w:t>Invoice No.</w:t>
              </w:r>
            </w:sdtContent>
          </w:sdt>
          <w:r w:rsidR="00C939A5">
            <w:t xml:space="preserve"> </w:t>
          </w:r>
          <w:sdt>
            <w:sdtPr>
              <w:alias w:val="Invoice Number"/>
              <w:tag w:val=""/>
              <w:id w:val="-1642112251"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r w:rsidR="002F4456">
                <w:t xml:space="preserve">     </w:t>
              </w:r>
            </w:sdtContent>
          </w:sdt>
        </w:p>
      </w:tc>
    </w:tr>
  </w:tbl>
  <w:p w14:paraId="0EEF1852" w14:textId="77777777" w:rsidR="003C6714" w:rsidRDefault="003C6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81"/>
    <w:rsid w:val="00235051"/>
    <w:rsid w:val="002F4456"/>
    <w:rsid w:val="00332D81"/>
    <w:rsid w:val="003C6714"/>
    <w:rsid w:val="0041276E"/>
    <w:rsid w:val="00435AAA"/>
    <w:rsid w:val="00494AB5"/>
    <w:rsid w:val="0081609B"/>
    <w:rsid w:val="0083569D"/>
    <w:rsid w:val="00925DB6"/>
    <w:rsid w:val="00B15EE2"/>
    <w:rsid w:val="00B4670E"/>
    <w:rsid w:val="00B95695"/>
    <w:rsid w:val="00C939A5"/>
    <w:rsid w:val="00E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B48FA"/>
  <w15:chartTrackingRefBased/>
  <w15:docId w15:val="{43F6793F-543D-496C-A7BF-B358C8F6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EF4623" w:themeColor="accent1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sz w:val="20"/>
      <w:szCs w:val="20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pPr>
      <w:spacing w:before="220" w:line="240" w:lineRule="auto"/>
      <w:jc w:val="right"/>
    </w:pPr>
    <w:rPr>
      <w:color w:val="EF4623" w:themeColor="accent1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EF4623" w:themeColor="accent1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Business%20invoice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F35D7A4D7140EE9D4F9C63D3116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B2C71-621F-47BE-8BC8-3537D9BF548F}"/>
      </w:docPartPr>
      <w:docPartBody>
        <w:p w:rsidR="003966E3" w:rsidRDefault="00653E29">
          <w:pPr>
            <w:pStyle w:val="F2F35D7A4D7140EE9D4F9C63D3116C71"/>
          </w:pPr>
          <w:r>
            <w:t>Invoice 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29"/>
    <w:rsid w:val="000D2A3B"/>
    <w:rsid w:val="003966E3"/>
    <w:rsid w:val="00522970"/>
    <w:rsid w:val="00653E29"/>
    <w:rsid w:val="007B35B1"/>
    <w:rsid w:val="00C4071F"/>
    <w:rsid w:val="00D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677CDA52F4A3BBC3F1F53350DF433">
    <w:name w:val="51B677CDA52F4A3BBC3F1F53350DF433"/>
  </w:style>
  <w:style w:type="paragraph" w:customStyle="1" w:styleId="F2F35D7A4D7140EE9D4F9C63D3116C71">
    <w:name w:val="F2F35D7A4D7140EE9D4F9C63D3116C71"/>
  </w:style>
  <w:style w:type="paragraph" w:customStyle="1" w:styleId="2E92BD3FB2194B5B955F4CE0C4B69630">
    <w:name w:val="2E92BD3FB2194B5B955F4CE0C4B69630"/>
  </w:style>
  <w:style w:type="paragraph" w:customStyle="1" w:styleId="AB3562E9FD65494C9BF241A0FEE6A3BC">
    <w:name w:val="AB3562E9FD65494C9BF241A0FEE6A3BC"/>
  </w:style>
  <w:style w:type="paragraph" w:customStyle="1" w:styleId="9DFCA674CFA04D11882F6E8B12549185">
    <w:name w:val="9DFCA674CFA04D11882F6E8B12549185"/>
  </w:style>
  <w:style w:type="paragraph" w:customStyle="1" w:styleId="E095B99BE9194E9CB1C2F82382E8341A">
    <w:name w:val="E095B99BE9194E9CB1C2F82382E8341A"/>
  </w:style>
  <w:style w:type="paragraph" w:customStyle="1" w:styleId="2925B8AE05CC4814B580E79E65DE9CE3">
    <w:name w:val="2925B8AE05CC4814B580E79E65DE9CE3"/>
  </w:style>
  <w:style w:type="paragraph" w:customStyle="1" w:styleId="8DB156BB606B4B43A6CFFE4AE3A84B5F">
    <w:name w:val="8DB156BB606B4B43A6CFFE4AE3A84B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(Red and Black).dotx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 Kaminsky</cp:lastModifiedBy>
  <cp:revision>4</cp:revision>
  <cp:lastPrinted>2018-03-07T22:19:00Z</cp:lastPrinted>
  <dcterms:created xsi:type="dcterms:W3CDTF">2018-03-20T22:53:00Z</dcterms:created>
  <dcterms:modified xsi:type="dcterms:W3CDTF">2018-09-26T00:32:00Z</dcterms:modified>
</cp:coreProperties>
</file>